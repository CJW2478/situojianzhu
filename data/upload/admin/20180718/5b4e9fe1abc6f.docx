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首页搜索框无法使用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退出系统和修改密码要有安全提示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321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搜索框在输入内容是要弹出模糊匹配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00805" cy="18249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首页项目展示，项目简介两排显示不完的要有“....”表示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首页点击项目进入项目详情页面不用开一个新窗口进入详情，直接在原窗口直接进入详情页面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管理端-操作员管理页面点击重置密码页面提示不准确，现在提示的是是否启用管理员，应该改为“是否确认重置密码”，重置密码成功之后提示“密码重置成功”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03270" cy="181991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项目详情页面可以点击路径返回首页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52570" cy="14471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项目详情页面，定位浏览随页面滑动，滑动至对应浏览区时对应的快速定位按钮要变色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31203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项目详情页面图文详情，图片要能放大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85285" cy="1487170"/>
            <wp:effectExtent l="0" t="0" r="571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项目详情页面，在编辑时功能模块和产品故事没有录入时，前端项目详情页面该模块下要有暂无字样显示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04565" cy="1716405"/>
            <wp:effectExtent l="0" t="0" r="63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管理端，新增/编辑项目时上传文件成功之后点击确认按钮页面无反应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0640" cy="2767965"/>
            <wp:effectExtent l="0" t="0" r="1651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管理端，新增/编辑项目时，项目名称为必填项（现在没有输入也能保存成功）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36525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7ADD"/>
    <w:multiLevelType w:val="singleLevel"/>
    <w:tmpl w:val="58997A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34AFB"/>
    <w:rsid w:val="6D535020"/>
    <w:rsid w:val="71D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2018-07-02T03:45:00Z</dcterms:created>
  <dc:creator>g_菸菋</dc:creator>
  <cp:lastModifiedBy>g_菸菋</cp:lastModifiedBy>
  <dcterms:modified xsi:type="dcterms:W3CDTF">2018-07-02T03:46:03Z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